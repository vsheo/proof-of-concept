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38A57" w14:textId="77777777" w:rsidR="00C02F5E" w:rsidRPr="00D02380" w:rsidRDefault="00C02F5E" w:rsidP="001706C1">
      <w:pPr>
        <w:pStyle w:val="Title"/>
        <w:tabs>
          <w:tab w:val="left" w:pos="1180"/>
        </w:tabs>
        <w:rPr>
          <w:rFonts w:asciiTheme="minorBidi" w:hAnsiTheme="minorBidi" w:cstheme="minorBidi"/>
          <w:sz w:val="96"/>
          <w:szCs w:val="96"/>
        </w:rPr>
      </w:pPr>
    </w:p>
    <w:p w14:paraId="415F06A5" w14:textId="77777777" w:rsidR="00C02F5E" w:rsidRPr="00D02380" w:rsidRDefault="00C02F5E" w:rsidP="00C02F5E">
      <w:pPr>
        <w:pStyle w:val="Title"/>
        <w:rPr>
          <w:rFonts w:asciiTheme="minorBidi" w:hAnsiTheme="minorBidi" w:cstheme="minorBidi"/>
          <w:sz w:val="96"/>
          <w:szCs w:val="96"/>
        </w:rPr>
      </w:pPr>
    </w:p>
    <w:p w14:paraId="758EB604" w14:textId="60CA6A00" w:rsidR="00C02F5E" w:rsidRDefault="00583552" w:rsidP="0026210E">
      <w:pPr>
        <w:pStyle w:val="Title"/>
        <w:ind w:left="720" w:firstLine="720"/>
        <w:jc w:val="right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Briefing FDND</w:t>
      </w:r>
    </w:p>
    <w:p w14:paraId="3798806E" w14:textId="162298AE" w:rsidR="00583552" w:rsidRPr="00583552" w:rsidRDefault="00583552" w:rsidP="00583552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Sprint 12 – Proof of Concept</w:t>
      </w:r>
    </w:p>
    <w:p w14:paraId="7EE99BA1" w14:textId="77777777" w:rsidR="0001003B" w:rsidRPr="00D84275" w:rsidRDefault="0001003B" w:rsidP="0001003B"/>
    <w:p w14:paraId="63046A25" w14:textId="77777777" w:rsidR="0097157F" w:rsidRPr="00D02380" w:rsidRDefault="00C02F5E" w:rsidP="0097157F">
      <w:pPr>
        <w:rPr>
          <w:rFonts w:eastAsiaTheme="majorEastAsia" w:cstheme="majorBidi"/>
          <w:sz w:val="40"/>
          <w:szCs w:val="40"/>
        </w:rPr>
      </w:pPr>
      <w:r w:rsidRPr="00D02380">
        <w:rPr>
          <w:rFonts w:asciiTheme="minorBidi" w:hAnsiTheme="minorBidi"/>
        </w:rPr>
        <w:br w:type="page"/>
      </w:r>
    </w:p>
    <w:p w14:paraId="6F1BAEF5" w14:textId="08A5162B" w:rsidR="000B597A" w:rsidRDefault="00583552" w:rsidP="00583552">
      <w:pPr>
        <w:pStyle w:val="Heading1"/>
      </w:pPr>
      <w:proofErr w:type="spellStart"/>
      <w:r>
        <w:t>Contactgegevens</w:t>
      </w:r>
      <w:proofErr w:type="spellEnd"/>
    </w:p>
    <w:p w14:paraId="5FAF789D" w14:textId="02DBE105" w:rsidR="00583552" w:rsidRDefault="00583552" w:rsidP="00583552">
      <w:pPr>
        <w:rPr>
          <w:lang w:val="nl-NL"/>
        </w:rPr>
      </w:pPr>
      <w:r w:rsidRPr="00583552">
        <w:rPr>
          <w:lang w:val="nl-NL"/>
        </w:rPr>
        <w:t>Opdrachtgever: Triple</w:t>
      </w:r>
      <w:r>
        <w:rPr>
          <w:lang w:val="nl-NL"/>
        </w:rPr>
        <w:t>, Alkmaar</w:t>
      </w:r>
    </w:p>
    <w:p w14:paraId="0191351C" w14:textId="61DBB2C3" w:rsidR="00583552" w:rsidRDefault="00583552" w:rsidP="00583552">
      <w:pPr>
        <w:rPr>
          <w:lang w:val="nl-NL"/>
        </w:rPr>
      </w:pPr>
      <w:r>
        <w:rPr>
          <w:lang w:val="nl-NL"/>
        </w:rPr>
        <w:t>Opdrachtnemer: Hogeschool van Amsterdam, FDND</w:t>
      </w:r>
    </w:p>
    <w:p w14:paraId="10D5B06D" w14:textId="6785C894" w:rsidR="00583552" w:rsidRDefault="00583552" w:rsidP="00583552">
      <w:pPr>
        <w:rPr>
          <w:lang w:val="nl-NL"/>
        </w:rPr>
      </w:pPr>
      <w:r>
        <w:rPr>
          <w:lang w:val="nl-NL"/>
        </w:rPr>
        <w:t>Contactpersonen:</w:t>
      </w:r>
    </w:p>
    <w:p w14:paraId="72F20CEE" w14:textId="453CF783" w:rsidR="00583552" w:rsidRPr="00583552" w:rsidRDefault="00583552" w:rsidP="00583552">
      <w:r w:rsidRPr="006E51A4">
        <w:tab/>
      </w:r>
      <w:r w:rsidRPr="00583552">
        <w:t xml:space="preserve">Ralph Kocken: </w:t>
      </w:r>
      <w:hyperlink r:id="rId12" w:history="1">
        <w:r w:rsidRPr="00331DAB">
          <w:rPr>
            <w:rStyle w:val="Hyperlink"/>
          </w:rPr>
          <w:t>ralph.kocken@wearetriple.com</w:t>
        </w:r>
      </w:hyperlink>
      <w:r>
        <w:t xml:space="preserve"> </w:t>
      </w:r>
    </w:p>
    <w:p w14:paraId="1092BD62" w14:textId="0DC0E682" w:rsidR="00583552" w:rsidRPr="006E51A4" w:rsidRDefault="00583552" w:rsidP="00583552">
      <w:r w:rsidRPr="00583552">
        <w:tab/>
      </w:r>
      <w:r w:rsidRPr="006E51A4">
        <w:t xml:space="preserve">Remy </w:t>
      </w:r>
      <w:proofErr w:type="spellStart"/>
      <w:r w:rsidRPr="006E51A4">
        <w:t>Duivesteijn</w:t>
      </w:r>
      <w:proofErr w:type="spellEnd"/>
      <w:r w:rsidRPr="006E51A4">
        <w:t xml:space="preserve">: </w:t>
      </w:r>
      <w:hyperlink r:id="rId13" w:history="1">
        <w:r w:rsidRPr="006E51A4">
          <w:rPr>
            <w:rStyle w:val="Hyperlink"/>
          </w:rPr>
          <w:t>remy.duivesteijn@wearetriple.com</w:t>
        </w:r>
      </w:hyperlink>
      <w:r w:rsidRPr="006E51A4">
        <w:t xml:space="preserve"> </w:t>
      </w:r>
    </w:p>
    <w:p w14:paraId="2F32884B" w14:textId="47FB4814" w:rsidR="00583552" w:rsidRDefault="00583552" w:rsidP="00583552">
      <w:r w:rsidRPr="006E51A4">
        <w:tab/>
      </w:r>
      <w:r w:rsidRPr="00583552">
        <w:t xml:space="preserve">Eva Haller: </w:t>
      </w:r>
      <w:hyperlink r:id="rId14" w:history="1">
        <w:r w:rsidRPr="00331DAB">
          <w:rPr>
            <w:rStyle w:val="Hyperlink"/>
          </w:rPr>
          <w:t>eva.haller@wearetriple.com</w:t>
        </w:r>
      </w:hyperlink>
      <w:r>
        <w:t xml:space="preserve"> </w:t>
      </w:r>
    </w:p>
    <w:p w14:paraId="2C1EA2FB" w14:textId="77777777" w:rsidR="004C4A6A" w:rsidRDefault="004C4A6A" w:rsidP="00583552"/>
    <w:p w14:paraId="171942DC" w14:textId="7B0E28F8" w:rsidR="004C4A6A" w:rsidRDefault="004C4A6A" w:rsidP="004C4A6A">
      <w:pPr>
        <w:pStyle w:val="Heading1"/>
      </w:pPr>
      <w:r>
        <w:t xml:space="preserve">De </w:t>
      </w:r>
      <w:proofErr w:type="spellStart"/>
      <w:r>
        <w:t>opdracht</w:t>
      </w:r>
      <w:proofErr w:type="spellEnd"/>
    </w:p>
    <w:p w14:paraId="097F681A" w14:textId="77777777" w:rsidR="004C4A6A" w:rsidRDefault="004C4A6A" w:rsidP="004C4A6A">
      <w:pPr>
        <w:rPr>
          <w:lang w:val="nl-NL"/>
        </w:rPr>
      </w:pPr>
      <w:r w:rsidRPr="004C4A6A">
        <w:rPr>
          <w:lang w:val="nl-NL"/>
        </w:rPr>
        <w:t xml:space="preserve">Maak een </w:t>
      </w:r>
      <w:proofErr w:type="spellStart"/>
      <w:r w:rsidRPr="004C4A6A">
        <w:rPr>
          <w:lang w:val="nl-NL"/>
        </w:rPr>
        <w:t>Pokédex</w:t>
      </w:r>
      <w:proofErr w:type="spellEnd"/>
      <w:r w:rsidRPr="004C4A6A">
        <w:rPr>
          <w:lang w:val="nl-NL"/>
        </w:rPr>
        <w:t xml:space="preserve"> website</w:t>
      </w:r>
      <w:r>
        <w:rPr>
          <w:lang w:val="nl-NL"/>
        </w:rPr>
        <w:t>…</w:t>
      </w:r>
    </w:p>
    <w:p w14:paraId="641E3EE1" w14:textId="77777777" w:rsidR="004C4A6A" w:rsidRDefault="004C4A6A" w:rsidP="004C4A6A">
      <w:pPr>
        <w:rPr>
          <w:lang w:val="nl-NL"/>
        </w:rPr>
      </w:pPr>
    </w:p>
    <w:p w14:paraId="1C006357" w14:textId="6FA1EBF8" w:rsidR="004C4A6A" w:rsidRDefault="004C4A6A" w:rsidP="004C4A6A">
      <w:pPr>
        <w:rPr>
          <w:lang w:val="nl-NL"/>
        </w:rPr>
      </w:pPr>
      <w:r>
        <w:rPr>
          <w:lang w:val="nl-NL"/>
        </w:rPr>
        <w:t>Wat verwachten wij van de website:</w:t>
      </w:r>
    </w:p>
    <w:p w14:paraId="72E9290B" w14:textId="350E50D9" w:rsidR="002E519A" w:rsidRDefault="002E519A" w:rsidP="002E519A">
      <w:pPr>
        <w:pStyle w:val="ListParagraph"/>
        <w:numPr>
          <w:ilvl w:val="0"/>
          <w:numId w:val="16"/>
        </w:numPr>
        <w:rPr>
          <w:lang w:val="nl-NL"/>
        </w:rPr>
      </w:pPr>
      <w:r>
        <w:rPr>
          <w:lang w:val="nl-NL"/>
        </w:rPr>
        <w:t xml:space="preserve">Een groot deel van de must </w:t>
      </w:r>
      <w:proofErr w:type="spellStart"/>
      <w:r>
        <w:rPr>
          <w:lang w:val="nl-NL"/>
        </w:rPr>
        <w:t>have’s</w:t>
      </w:r>
      <w:proofErr w:type="spellEnd"/>
      <w:r>
        <w:rPr>
          <w:lang w:val="nl-NL"/>
        </w:rPr>
        <w:t xml:space="preserve"> is gebouwd</w:t>
      </w:r>
    </w:p>
    <w:p w14:paraId="1BD7BCB7" w14:textId="000842EB" w:rsidR="002E519A" w:rsidRPr="002E519A" w:rsidRDefault="002E519A" w:rsidP="002E519A">
      <w:pPr>
        <w:pStyle w:val="ListParagraph"/>
        <w:numPr>
          <w:ilvl w:val="0"/>
          <w:numId w:val="16"/>
        </w:numPr>
        <w:rPr>
          <w:lang w:val="nl-NL"/>
        </w:rPr>
      </w:pPr>
      <w:r>
        <w:rPr>
          <w:lang w:val="nl-NL"/>
        </w:rPr>
        <w:t>De website is gebouwd volgens het design</w:t>
      </w:r>
    </w:p>
    <w:p w14:paraId="681018F9" w14:textId="77777777" w:rsidR="004C4A6A" w:rsidRDefault="004C4A6A" w:rsidP="004C4A6A">
      <w:pPr>
        <w:rPr>
          <w:lang w:val="nl-NL"/>
        </w:rPr>
      </w:pPr>
    </w:p>
    <w:p w14:paraId="01A2CD8F" w14:textId="77777777" w:rsidR="004C4A6A" w:rsidRDefault="004C4A6A" w:rsidP="004C4A6A">
      <w:pPr>
        <w:rPr>
          <w:lang w:val="nl-NL"/>
        </w:rPr>
      </w:pPr>
      <w:r>
        <w:rPr>
          <w:lang w:val="nl-NL"/>
        </w:rPr>
        <w:t>Wat leveren wij aan:</w:t>
      </w:r>
    </w:p>
    <w:p w14:paraId="49DE17A1" w14:textId="0D7D10B4" w:rsidR="004C4A6A" w:rsidRDefault="004C4A6A" w:rsidP="004C4A6A">
      <w:pPr>
        <w:pStyle w:val="ListParagraph"/>
        <w:numPr>
          <w:ilvl w:val="0"/>
          <w:numId w:val="15"/>
        </w:num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Figma</w:t>
      </w:r>
      <w:proofErr w:type="spellEnd"/>
      <w:r>
        <w:rPr>
          <w:lang w:val="nl-NL"/>
        </w:rPr>
        <w:t xml:space="preserve"> design voor de website</w:t>
      </w:r>
    </w:p>
    <w:p w14:paraId="047ABA57" w14:textId="3E924C11" w:rsidR="004C4A6A" w:rsidRDefault="004C4A6A" w:rsidP="004C4A6A">
      <w:pPr>
        <w:pStyle w:val="ListParagraph"/>
        <w:numPr>
          <w:ilvl w:val="0"/>
          <w:numId w:val="15"/>
        </w:numPr>
        <w:rPr>
          <w:lang w:val="nl-NL"/>
        </w:rPr>
      </w:pPr>
      <w:r>
        <w:rPr>
          <w:lang w:val="nl-NL"/>
        </w:rPr>
        <w:t xml:space="preserve">Een lijst met must </w:t>
      </w:r>
      <w:proofErr w:type="spellStart"/>
      <w:r>
        <w:rPr>
          <w:lang w:val="nl-NL"/>
        </w:rPr>
        <w:t>have’s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should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have’s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could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have’s</w:t>
      </w:r>
      <w:proofErr w:type="spellEnd"/>
      <w:r>
        <w:rPr>
          <w:lang w:val="nl-NL"/>
        </w:rPr>
        <w:t xml:space="preserve"> en extra’s voor deze opdracht</w:t>
      </w:r>
    </w:p>
    <w:p w14:paraId="06A298EA" w14:textId="1613F341" w:rsidR="002E519A" w:rsidRPr="002E519A" w:rsidRDefault="002E519A" w:rsidP="002E519A">
      <w:pPr>
        <w:pStyle w:val="ListParagraph"/>
        <w:numPr>
          <w:ilvl w:val="0"/>
          <w:numId w:val="15"/>
        </w:numPr>
        <w:rPr>
          <w:lang w:val="nl-NL"/>
        </w:rPr>
      </w:pPr>
      <w:r>
        <w:rPr>
          <w:lang w:val="nl-NL"/>
        </w:rPr>
        <w:t xml:space="preserve">Een link naar de </w:t>
      </w:r>
      <w:proofErr w:type="spellStart"/>
      <w:r>
        <w:rPr>
          <w:lang w:val="nl-NL"/>
        </w:rPr>
        <w:t>PokeAPI</w:t>
      </w:r>
      <w:proofErr w:type="spellEnd"/>
      <w:r>
        <w:rPr>
          <w:lang w:val="nl-NL"/>
        </w:rPr>
        <w:t xml:space="preserve"> en een kleine uitleg hierbij</w:t>
      </w:r>
    </w:p>
    <w:p w14:paraId="59B9CDC4" w14:textId="706A4AF4" w:rsidR="004C4A6A" w:rsidRDefault="004C4A6A" w:rsidP="004C4A6A">
      <w:pPr>
        <w:pStyle w:val="ListParagraph"/>
        <w:numPr>
          <w:ilvl w:val="0"/>
          <w:numId w:val="15"/>
        </w:numPr>
        <w:rPr>
          <w:lang w:val="nl-NL"/>
        </w:rPr>
      </w:pPr>
      <w:r>
        <w:rPr>
          <w:lang w:val="nl-NL"/>
        </w:rPr>
        <w:t xml:space="preserve">Een stukje code voor het </w:t>
      </w:r>
      <w:proofErr w:type="spellStart"/>
      <w:r>
        <w:rPr>
          <w:lang w:val="nl-NL"/>
        </w:rPr>
        <w:t>fetchen</w:t>
      </w:r>
      <w:proofErr w:type="spellEnd"/>
      <w:r>
        <w:rPr>
          <w:lang w:val="nl-NL"/>
        </w:rPr>
        <w:t xml:space="preserve"> van de </w:t>
      </w:r>
      <w:proofErr w:type="spellStart"/>
      <w:r>
        <w:rPr>
          <w:lang w:val="nl-NL"/>
        </w:rPr>
        <w:t>evolution</w:t>
      </w:r>
      <w:proofErr w:type="spellEnd"/>
      <w:r>
        <w:rPr>
          <w:lang w:val="nl-NL"/>
        </w:rPr>
        <w:t xml:space="preserve"> chain</w:t>
      </w:r>
      <w:r w:rsidRPr="004C4A6A">
        <w:rPr>
          <w:lang w:val="nl-NL"/>
        </w:rPr>
        <w:t xml:space="preserve"> </w:t>
      </w:r>
    </w:p>
    <w:p w14:paraId="11B08138" w14:textId="185D8445" w:rsidR="002E519A" w:rsidRDefault="002E519A" w:rsidP="004C4A6A">
      <w:pPr>
        <w:pStyle w:val="ListParagraph"/>
        <w:numPr>
          <w:ilvl w:val="0"/>
          <w:numId w:val="15"/>
        </w:numPr>
        <w:rPr>
          <w:lang w:val="nl-NL"/>
        </w:rPr>
      </w:pPr>
      <w:r>
        <w:rPr>
          <w:lang w:val="nl-NL"/>
        </w:rPr>
        <w:t>De mogelijkheid om vragen te stellen aan ons</w:t>
      </w:r>
    </w:p>
    <w:p w14:paraId="7E75D2DD" w14:textId="77777777" w:rsidR="00DF5C23" w:rsidRDefault="00DF5C23" w:rsidP="00DF5C23">
      <w:pPr>
        <w:rPr>
          <w:lang w:val="nl-NL"/>
        </w:rPr>
      </w:pPr>
    </w:p>
    <w:p w14:paraId="57F365B2" w14:textId="46B799F2" w:rsidR="00DF5C23" w:rsidRDefault="00DF5C23" w:rsidP="00DF5C23">
      <w:pPr>
        <w:pStyle w:val="Heading1"/>
        <w:rPr>
          <w:lang w:val="nl-NL"/>
        </w:rPr>
      </w:pPr>
      <w:r>
        <w:rPr>
          <w:lang w:val="nl-NL"/>
        </w:rPr>
        <w:t>De oplevering</w:t>
      </w:r>
    </w:p>
    <w:p w14:paraId="4A3743C1" w14:textId="4A84A1F2" w:rsidR="006E51A4" w:rsidRPr="00DF5C23" w:rsidRDefault="00DF5C23" w:rsidP="006E51A4">
      <w:pPr>
        <w:rPr>
          <w:lang w:val="nl-NL"/>
        </w:rPr>
      </w:pPr>
      <w:r w:rsidRPr="67C1887E">
        <w:rPr>
          <w:lang w:val="nl-NL"/>
        </w:rPr>
        <w:t xml:space="preserve">De oplevering bestaat uit een oplevering van het eindproduct gepaard met de code hiervan, en een eindpresentatie. De eindpresentatie staat gepland op </w:t>
      </w:r>
      <w:r w:rsidRPr="67C1887E">
        <w:rPr>
          <w:b/>
          <w:bCs/>
          <w:lang w:val="nl-NL"/>
        </w:rPr>
        <w:t xml:space="preserve">19 juni 2025 om 14:00 </w:t>
      </w:r>
      <w:r w:rsidRPr="67C1887E">
        <w:rPr>
          <w:lang w:val="nl-NL"/>
        </w:rPr>
        <w:t xml:space="preserve">op het kantoor in </w:t>
      </w:r>
      <w:r w:rsidRPr="67C1887E">
        <w:rPr>
          <w:b/>
          <w:bCs/>
          <w:lang w:val="nl-NL"/>
        </w:rPr>
        <w:t>Alkmaar</w:t>
      </w:r>
      <w:r w:rsidRPr="67C1887E">
        <w:rPr>
          <w:lang w:val="nl-NL"/>
        </w:rPr>
        <w:t>.</w:t>
      </w:r>
    </w:p>
    <w:p w14:paraId="78A0C835" w14:textId="5D4A86D4" w:rsidR="67C1887E" w:rsidRDefault="67C1887E" w:rsidP="67C1887E">
      <w:pPr>
        <w:rPr>
          <w:lang w:val="nl-NL"/>
        </w:rPr>
      </w:pPr>
    </w:p>
    <w:p w14:paraId="3077FFB3" w14:textId="0D8C3B00" w:rsidR="67C1887E" w:rsidRDefault="67C1887E" w:rsidP="67C1887E">
      <w:pPr>
        <w:rPr>
          <w:lang w:val="nl-NL"/>
        </w:rPr>
      </w:pPr>
    </w:p>
    <w:p w14:paraId="5460180E" w14:textId="1AFF3D29" w:rsidR="3BEC5417" w:rsidRDefault="3BEC5417" w:rsidP="67C1887E">
      <w:pPr>
        <w:pStyle w:val="Heading1"/>
        <w:rPr>
          <w:lang w:val="nl-NL"/>
        </w:rPr>
      </w:pPr>
      <w:r w:rsidRPr="4DAA22AA">
        <w:rPr>
          <w:lang w:val="nl-NL"/>
        </w:rPr>
        <w:t>Tips</w:t>
      </w:r>
    </w:p>
    <w:p w14:paraId="7951810A" w14:textId="6DB4AE22" w:rsidR="007D4B79" w:rsidRPr="00287B8A" w:rsidRDefault="3E58D0A7" w:rsidP="00287B8A">
      <w:pPr>
        <w:pStyle w:val="ListParagraph"/>
        <w:numPr>
          <w:ilvl w:val="0"/>
          <w:numId w:val="2"/>
        </w:numPr>
        <w:spacing w:before="240" w:after="240"/>
        <w:rPr>
          <w:rFonts w:eastAsia="Arial" w:cs="Arial"/>
          <w:szCs w:val="22"/>
          <w:lang w:val="nl-NL"/>
        </w:rPr>
      </w:pPr>
      <w:r w:rsidRPr="4DAA22AA">
        <w:rPr>
          <w:rFonts w:eastAsia="Arial" w:cs="Arial"/>
          <w:szCs w:val="22"/>
          <w:lang w:val="nl-NL"/>
        </w:rPr>
        <w:t>Gebruik voor jezelf een projectboard, zo kan je precies zien waar je bent en welke taken je nog op moet pakken.</w:t>
      </w:r>
    </w:p>
    <w:p w14:paraId="57EACB63" w14:textId="03FA8A4F" w:rsidR="3BEC5417" w:rsidRDefault="3BEC5417" w:rsidP="67C1887E">
      <w:pPr>
        <w:pStyle w:val="ListParagraph"/>
        <w:numPr>
          <w:ilvl w:val="0"/>
          <w:numId w:val="2"/>
        </w:numPr>
        <w:spacing w:before="240" w:after="240"/>
        <w:rPr>
          <w:rFonts w:eastAsia="Arial" w:cs="Arial"/>
          <w:szCs w:val="22"/>
          <w:lang w:val="nl-NL"/>
        </w:rPr>
      </w:pPr>
      <w:r w:rsidRPr="67C1887E">
        <w:rPr>
          <w:rFonts w:eastAsia="Arial" w:cs="Arial"/>
          <w:szCs w:val="22"/>
          <w:lang w:val="nl-NL"/>
        </w:rPr>
        <w:t>Lees de documentatie goed door – dit voorkomt veel vragen en problemen later in het proces.</w:t>
      </w:r>
    </w:p>
    <w:p w14:paraId="38BF4297" w14:textId="1C6A5A79" w:rsidR="00287B8A" w:rsidRDefault="00287B8A" w:rsidP="67C1887E">
      <w:pPr>
        <w:pStyle w:val="ListParagraph"/>
        <w:numPr>
          <w:ilvl w:val="0"/>
          <w:numId w:val="2"/>
        </w:numPr>
        <w:spacing w:before="240" w:after="240"/>
        <w:rPr>
          <w:rFonts w:eastAsia="Arial" w:cs="Arial"/>
          <w:szCs w:val="22"/>
          <w:lang w:val="nl-NL"/>
        </w:rPr>
      </w:pPr>
      <w:r>
        <w:rPr>
          <w:rFonts w:eastAsia="Arial" w:cs="Arial"/>
          <w:szCs w:val="22"/>
          <w:lang w:val="nl-NL"/>
        </w:rPr>
        <w:t>Wij zijn er om vragen te stellen over code, gebruik die kans vooral.</w:t>
      </w:r>
    </w:p>
    <w:p w14:paraId="7F9E7CAF" w14:textId="0EDB1737" w:rsidR="67C1887E" w:rsidRDefault="67C1887E" w:rsidP="67C1887E">
      <w:pPr>
        <w:rPr>
          <w:lang w:val="nl-NL"/>
        </w:rPr>
      </w:pPr>
    </w:p>
    <w:sectPr w:rsidR="67C1887E" w:rsidSect="005F21BF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843" w:right="1440" w:bottom="1560" w:left="1440" w:header="170" w:footer="471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DC87A" w14:textId="77777777" w:rsidR="00B013CA" w:rsidRDefault="00B013CA" w:rsidP="008452DA">
      <w:r>
        <w:separator/>
      </w:r>
    </w:p>
  </w:endnote>
  <w:endnote w:type="continuationSeparator" w:id="0">
    <w:p w14:paraId="7153CDA5" w14:textId="77777777" w:rsidR="00B013CA" w:rsidRDefault="00B013CA" w:rsidP="00845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Suisse Int'l">
    <w:altName w:val="Calibri"/>
    <w:charset w:val="00"/>
    <w:family w:val="swiss"/>
    <w:pitch w:val="variable"/>
    <w:sig w:usb0="A000007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60148714"/>
      <w:docPartObj>
        <w:docPartGallery w:val="Page Numbers (Bottom of Page)"/>
        <w:docPartUnique/>
      </w:docPartObj>
    </w:sdtPr>
    <w:sdtContent>
      <w:p w14:paraId="33F560FE" w14:textId="77777777" w:rsidR="005A1D9E" w:rsidRDefault="005A1D9E" w:rsidP="00287B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96C910" w14:textId="77777777" w:rsidR="005A1D9E" w:rsidRDefault="005A1D9E" w:rsidP="005A1D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07353" w14:textId="77777777" w:rsidR="00133EF7" w:rsidRPr="00D84275" w:rsidRDefault="00133EF7" w:rsidP="005F21BF">
    <w:pPr>
      <w:pStyle w:val="Footer"/>
      <w:tabs>
        <w:tab w:val="clear" w:pos="4680"/>
        <w:tab w:val="clear" w:pos="9360"/>
        <w:tab w:val="center" w:pos="4536"/>
        <w:tab w:val="right" w:pos="8931"/>
      </w:tabs>
      <w:ind w:right="-46"/>
      <w:rPr>
        <w:color w:val="000000" w:themeColor="text1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8A9C0" w14:textId="77777777" w:rsidR="00E149F0" w:rsidRPr="00D84275" w:rsidRDefault="00347F09" w:rsidP="00347F09">
    <w:pPr>
      <w:pStyle w:val="Footer"/>
      <w:ind w:left="1701"/>
      <w:jc w:val="both"/>
      <w:rPr>
        <w:sz w:val="18"/>
        <w:szCs w:val="18"/>
      </w:rPr>
    </w:pPr>
    <w:r w:rsidRPr="00356317">
      <w:rPr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2C599261" wp14:editId="03516630">
          <wp:simplePos x="0" y="0"/>
          <wp:positionH relativeFrom="page">
            <wp:posOffset>469587</wp:posOffset>
          </wp:positionH>
          <wp:positionV relativeFrom="page">
            <wp:posOffset>9172575</wp:posOffset>
          </wp:positionV>
          <wp:extent cx="1133475" cy="1133475"/>
          <wp:effectExtent l="0" t="0" r="9525" b="9525"/>
          <wp:wrapNone/>
          <wp:docPr id="1498514068" name="Picture 4" descr="A black and grey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5217731" name="Picture 4" descr="A black and grey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13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86A94" w14:textId="77777777" w:rsidR="00B013CA" w:rsidRDefault="00B013CA" w:rsidP="008452DA">
      <w:r>
        <w:separator/>
      </w:r>
    </w:p>
  </w:footnote>
  <w:footnote w:type="continuationSeparator" w:id="0">
    <w:p w14:paraId="43C6B818" w14:textId="77777777" w:rsidR="00B013CA" w:rsidRDefault="00B013CA" w:rsidP="00845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4DAF5" w14:textId="77777777" w:rsidR="00D12799" w:rsidRDefault="00463D6E" w:rsidP="008452DA">
    <w:pPr>
      <w:pStyle w:val="Header"/>
    </w:pPr>
    <w:r>
      <w:rPr>
        <w:noProof/>
      </w:rPr>
      <w:drawing>
        <wp:anchor distT="0" distB="0" distL="114300" distR="114300" simplePos="0" relativeHeight="251658242" behindDoc="0" locked="0" layoutInCell="1" allowOverlap="1" wp14:anchorId="5B251C8D" wp14:editId="39C52E41">
          <wp:simplePos x="0" y="0"/>
          <wp:positionH relativeFrom="column">
            <wp:posOffset>4210776</wp:posOffset>
          </wp:positionH>
          <wp:positionV relativeFrom="paragraph">
            <wp:posOffset>207645</wp:posOffset>
          </wp:positionV>
          <wp:extent cx="2012315" cy="284480"/>
          <wp:effectExtent l="0" t="0" r="6985" b="1270"/>
          <wp:wrapNone/>
          <wp:docPr id="298188860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188860" name="Picture 1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2315" cy="284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CF0D44E" w14:textId="77777777" w:rsidR="008452DA" w:rsidRDefault="008452DA" w:rsidP="008452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0B53D" w14:textId="77777777" w:rsidR="002415DB" w:rsidRPr="00356317" w:rsidRDefault="00133EF7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5C8C5611" wp14:editId="0ECEBDF1">
          <wp:simplePos x="0" y="0"/>
          <wp:positionH relativeFrom="column">
            <wp:posOffset>-445135</wp:posOffset>
          </wp:positionH>
          <wp:positionV relativeFrom="paragraph">
            <wp:posOffset>204693</wp:posOffset>
          </wp:positionV>
          <wp:extent cx="2012315" cy="284480"/>
          <wp:effectExtent l="0" t="0" r="6985" b="1270"/>
          <wp:wrapNone/>
          <wp:docPr id="22525113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2315" cy="284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C4C53"/>
    <w:multiLevelType w:val="hybridMultilevel"/>
    <w:tmpl w:val="DE8C3E6A"/>
    <w:lvl w:ilvl="0" w:tplc="841A5C12">
      <w:start w:val="1"/>
      <w:numFmt w:val="decimal"/>
      <w:lvlText w:val="%1."/>
      <w:lvlJc w:val="left"/>
      <w:pPr>
        <w:ind w:left="709" w:hanging="340"/>
      </w:pPr>
      <w:rPr>
        <w:rFonts w:hint="default"/>
      </w:rPr>
    </w:lvl>
    <w:lvl w:ilvl="1" w:tplc="5A22402E">
      <w:start w:val="1"/>
      <w:numFmt w:val="lowerLetter"/>
      <w:lvlText w:val="%2."/>
      <w:lvlJc w:val="left"/>
      <w:pPr>
        <w:ind w:left="1049" w:hanging="340"/>
      </w:pPr>
      <w:rPr>
        <w:rFonts w:hint="default"/>
      </w:rPr>
    </w:lvl>
    <w:lvl w:ilvl="2" w:tplc="F4C0F6B8">
      <w:start w:val="1"/>
      <w:numFmt w:val="lowerRoman"/>
      <w:lvlText w:val="%3."/>
      <w:lvlJc w:val="right"/>
      <w:pPr>
        <w:ind w:left="1389" w:hanging="227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C4FF8"/>
    <w:multiLevelType w:val="hybridMultilevel"/>
    <w:tmpl w:val="5BB828DA"/>
    <w:lvl w:ilvl="0" w:tplc="826A8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1A1726">
      <w:start w:val="1"/>
      <w:numFmt w:val="lowerLetter"/>
      <w:lvlText w:val="%2."/>
      <w:lvlJc w:val="left"/>
      <w:pPr>
        <w:ind w:left="1117" w:hanging="397"/>
      </w:pPr>
      <w:rPr>
        <w:rFonts w:hint="default"/>
      </w:rPr>
    </w:lvl>
    <w:lvl w:ilvl="2" w:tplc="92A43CE2">
      <w:start w:val="1"/>
      <w:numFmt w:val="lowerRoman"/>
      <w:lvlText w:val="%3."/>
      <w:lvlJc w:val="right"/>
      <w:pPr>
        <w:ind w:left="1514" w:hanging="397"/>
      </w:pPr>
      <w:rPr>
        <w:rFonts w:hint="default"/>
      </w:rPr>
    </w:lvl>
    <w:lvl w:ilvl="3" w:tplc="E28CD23A">
      <w:start w:val="1"/>
      <w:numFmt w:val="decimal"/>
      <w:lvlText w:val="%4."/>
      <w:lvlJc w:val="left"/>
      <w:pPr>
        <w:ind w:left="2081" w:hanging="397"/>
      </w:pPr>
      <w:rPr>
        <w:rFonts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213CD"/>
    <w:multiLevelType w:val="hybridMultilevel"/>
    <w:tmpl w:val="CC602028"/>
    <w:lvl w:ilvl="0" w:tplc="7BBC48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15314"/>
    <w:multiLevelType w:val="hybridMultilevel"/>
    <w:tmpl w:val="5332F494"/>
    <w:lvl w:ilvl="0" w:tplc="848A35B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84E10"/>
    <w:multiLevelType w:val="hybridMultilevel"/>
    <w:tmpl w:val="7E02B3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firstLine="0"/>
      </w:pPr>
      <w:rPr>
        <w:rFonts w:ascii="Courier New" w:hAnsi="Courier New" w:hint="default"/>
      </w:rPr>
    </w:lvl>
    <w:lvl w:ilvl="2" w:tplc="DB40C512">
      <w:start w:val="1"/>
      <w:numFmt w:val="bullet"/>
      <w:lvlText w:val=""/>
      <w:lvlJc w:val="left"/>
      <w:pPr>
        <w:ind w:left="1514" w:hanging="397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96A89"/>
    <w:multiLevelType w:val="hybridMultilevel"/>
    <w:tmpl w:val="60840638"/>
    <w:lvl w:ilvl="0" w:tplc="781AF77E">
      <w:start w:val="1"/>
      <w:numFmt w:val="bullet"/>
      <w:lvlText w:val=""/>
      <w:lvlJc w:val="left"/>
      <w:pPr>
        <w:ind w:left="0" w:firstLine="981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1905804"/>
    <w:multiLevelType w:val="hybridMultilevel"/>
    <w:tmpl w:val="D312E1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FC519"/>
    <w:multiLevelType w:val="hybridMultilevel"/>
    <w:tmpl w:val="BB0C746E"/>
    <w:lvl w:ilvl="0" w:tplc="22E40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B81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E48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00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0E86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524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C6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3233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E88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D1A3A"/>
    <w:multiLevelType w:val="hybridMultilevel"/>
    <w:tmpl w:val="5C301554"/>
    <w:lvl w:ilvl="0" w:tplc="8244D2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12B17"/>
    <w:multiLevelType w:val="hybridMultilevel"/>
    <w:tmpl w:val="4BF8EA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firstLine="0"/>
      </w:pPr>
      <w:rPr>
        <w:rFonts w:ascii="Courier New" w:hAnsi="Courier New" w:hint="default"/>
      </w:rPr>
    </w:lvl>
    <w:lvl w:ilvl="2" w:tplc="82A6BE86">
      <w:start w:val="1"/>
      <w:numFmt w:val="bullet"/>
      <w:lvlText w:val=""/>
      <w:lvlJc w:val="left"/>
      <w:pPr>
        <w:ind w:left="2268" w:hanging="567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96679"/>
    <w:multiLevelType w:val="hybridMultilevel"/>
    <w:tmpl w:val="79B0C10E"/>
    <w:lvl w:ilvl="0" w:tplc="EA8A4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BCF5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D80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2C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61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5CB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80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968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F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73AD2"/>
    <w:multiLevelType w:val="multilevel"/>
    <w:tmpl w:val="C32C19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0615D7"/>
    <w:multiLevelType w:val="hybridMultilevel"/>
    <w:tmpl w:val="05748598"/>
    <w:lvl w:ilvl="0" w:tplc="949838EC">
      <w:start w:val="1"/>
      <w:numFmt w:val="bullet"/>
      <w:lvlText w:val=""/>
      <w:lvlJc w:val="left"/>
      <w:pPr>
        <w:ind w:left="709" w:hanging="340"/>
      </w:pPr>
      <w:rPr>
        <w:rFonts w:ascii="Symbol" w:hAnsi="Symbol" w:hint="default"/>
      </w:rPr>
    </w:lvl>
    <w:lvl w:ilvl="1" w:tplc="9E8866EE">
      <w:start w:val="1"/>
      <w:numFmt w:val="bullet"/>
      <w:lvlText w:val="o"/>
      <w:lvlJc w:val="left"/>
      <w:pPr>
        <w:ind w:left="1049" w:hanging="340"/>
      </w:pPr>
      <w:rPr>
        <w:rFonts w:ascii="Courier New" w:hAnsi="Courier New" w:hint="default"/>
      </w:rPr>
    </w:lvl>
    <w:lvl w:ilvl="2" w:tplc="F9CCA82E">
      <w:start w:val="1"/>
      <w:numFmt w:val="bullet"/>
      <w:lvlText w:val=""/>
      <w:lvlJc w:val="left"/>
      <w:pPr>
        <w:ind w:left="1497" w:hanging="448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628F5"/>
    <w:multiLevelType w:val="hybridMultilevel"/>
    <w:tmpl w:val="D64CB506"/>
    <w:lvl w:ilvl="0" w:tplc="827A1878">
      <w:start w:val="1"/>
      <w:numFmt w:val="bullet"/>
      <w:lvlText w:val=""/>
      <w:lvlJc w:val="left"/>
      <w:pPr>
        <w:ind w:left="0" w:firstLine="981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7A932FD1"/>
    <w:multiLevelType w:val="hybridMultilevel"/>
    <w:tmpl w:val="615800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0246D"/>
    <w:multiLevelType w:val="hybridMultilevel"/>
    <w:tmpl w:val="9F503F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E6D8A">
      <w:start w:val="1"/>
      <w:numFmt w:val="bullet"/>
      <w:lvlText w:val="o"/>
      <w:lvlJc w:val="left"/>
      <w:pPr>
        <w:ind w:left="1117" w:hanging="397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720" w:firstLine="981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409803">
    <w:abstractNumId w:val="7"/>
  </w:num>
  <w:num w:numId="2" w16cid:durableId="1005085674">
    <w:abstractNumId w:val="10"/>
  </w:num>
  <w:num w:numId="3" w16cid:durableId="574316722">
    <w:abstractNumId w:val="6"/>
  </w:num>
  <w:num w:numId="4" w16cid:durableId="483083999">
    <w:abstractNumId w:val="2"/>
  </w:num>
  <w:num w:numId="5" w16cid:durableId="669986981">
    <w:abstractNumId w:val="11"/>
  </w:num>
  <w:num w:numId="6" w16cid:durableId="1134904029">
    <w:abstractNumId w:val="12"/>
  </w:num>
  <w:num w:numId="7" w16cid:durableId="1277299218">
    <w:abstractNumId w:val="1"/>
  </w:num>
  <w:num w:numId="8" w16cid:durableId="1615669540">
    <w:abstractNumId w:val="13"/>
  </w:num>
  <w:num w:numId="9" w16cid:durableId="1157192173">
    <w:abstractNumId w:val="5"/>
  </w:num>
  <w:num w:numId="10" w16cid:durableId="1337658319">
    <w:abstractNumId w:val="9"/>
  </w:num>
  <w:num w:numId="11" w16cid:durableId="297537087">
    <w:abstractNumId w:val="4"/>
  </w:num>
  <w:num w:numId="12" w16cid:durableId="526140073">
    <w:abstractNumId w:val="15"/>
  </w:num>
  <w:num w:numId="13" w16cid:durableId="669336006">
    <w:abstractNumId w:val="0"/>
  </w:num>
  <w:num w:numId="14" w16cid:durableId="1714692364">
    <w:abstractNumId w:val="14"/>
  </w:num>
  <w:num w:numId="15" w16cid:durableId="1486047021">
    <w:abstractNumId w:val="8"/>
  </w:num>
  <w:num w:numId="16" w16cid:durableId="2028822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attachedTemplate r:id="rId1"/>
  <w:defaultTabStop w:val="567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52"/>
    <w:rsid w:val="00000281"/>
    <w:rsid w:val="0001003B"/>
    <w:rsid w:val="0001078A"/>
    <w:rsid w:val="00023633"/>
    <w:rsid w:val="000479E4"/>
    <w:rsid w:val="000952EE"/>
    <w:rsid w:val="000A3475"/>
    <w:rsid w:val="000A79FA"/>
    <w:rsid w:val="000B597A"/>
    <w:rsid w:val="000D5147"/>
    <w:rsid w:val="001006DF"/>
    <w:rsid w:val="00102D9F"/>
    <w:rsid w:val="00103DA6"/>
    <w:rsid w:val="00105085"/>
    <w:rsid w:val="001107C8"/>
    <w:rsid w:val="00133EF7"/>
    <w:rsid w:val="001402DC"/>
    <w:rsid w:val="00140C94"/>
    <w:rsid w:val="001706C1"/>
    <w:rsid w:val="00183BC8"/>
    <w:rsid w:val="00184BD7"/>
    <w:rsid w:val="001852B9"/>
    <w:rsid w:val="00196525"/>
    <w:rsid w:val="001D540A"/>
    <w:rsid w:val="001D6BB1"/>
    <w:rsid w:val="001F4C7A"/>
    <w:rsid w:val="002412EA"/>
    <w:rsid w:val="002415DB"/>
    <w:rsid w:val="002439C0"/>
    <w:rsid w:val="00252218"/>
    <w:rsid w:val="0026210E"/>
    <w:rsid w:val="002661F5"/>
    <w:rsid w:val="002837D1"/>
    <w:rsid w:val="00287B8A"/>
    <w:rsid w:val="0029729E"/>
    <w:rsid w:val="002E519A"/>
    <w:rsid w:val="00310728"/>
    <w:rsid w:val="00332BD4"/>
    <w:rsid w:val="00347F09"/>
    <w:rsid w:val="00356317"/>
    <w:rsid w:val="003B6D3C"/>
    <w:rsid w:val="003E4315"/>
    <w:rsid w:val="003F4070"/>
    <w:rsid w:val="003F5D19"/>
    <w:rsid w:val="00400C99"/>
    <w:rsid w:val="00424719"/>
    <w:rsid w:val="00435D8A"/>
    <w:rsid w:val="00450FAC"/>
    <w:rsid w:val="00463D6E"/>
    <w:rsid w:val="00490456"/>
    <w:rsid w:val="00491F46"/>
    <w:rsid w:val="004B3EE6"/>
    <w:rsid w:val="004C4A6A"/>
    <w:rsid w:val="00533089"/>
    <w:rsid w:val="00537CC1"/>
    <w:rsid w:val="00544E39"/>
    <w:rsid w:val="0055106A"/>
    <w:rsid w:val="00564563"/>
    <w:rsid w:val="005734A9"/>
    <w:rsid w:val="00583552"/>
    <w:rsid w:val="005A1D9E"/>
    <w:rsid w:val="005F21BF"/>
    <w:rsid w:val="006102AD"/>
    <w:rsid w:val="006270D7"/>
    <w:rsid w:val="006622C9"/>
    <w:rsid w:val="00664100"/>
    <w:rsid w:val="0068064B"/>
    <w:rsid w:val="00686587"/>
    <w:rsid w:val="006B3036"/>
    <w:rsid w:val="006C27FC"/>
    <w:rsid w:val="006E25BA"/>
    <w:rsid w:val="006E51A4"/>
    <w:rsid w:val="007115F5"/>
    <w:rsid w:val="00715AAD"/>
    <w:rsid w:val="0073057F"/>
    <w:rsid w:val="0074208E"/>
    <w:rsid w:val="007A28FA"/>
    <w:rsid w:val="007C560D"/>
    <w:rsid w:val="007D154D"/>
    <w:rsid w:val="007D4B79"/>
    <w:rsid w:val="00814B47"/>
    <w:rsid w:val="0083065D"/>
    <w:rsid w:val="00835E69"/>
    <w:rsid w:val="008452DA"/>
    <w:rsid w:val="00862B22"/>
    <w:rsid w:val="00864958"/>
    <w:rsid w:val="0089355D"/>
    <w:rsid w:val="008B115B"/>
    <w:rsid w:val="008D54BF"/>
    <w:rsid w:val="00954F9E"/>
    <w:rsid w:val="0097157F"/>
    <w:rsid w:val="009B4C7B"/>
    <w:rsid w:val="009C1FBB"/>
    <w:rsid w:val="009C4088"/>
    <w:rsid w:val="00A1690F"/>
    <w:rsid w:val="00A504CB"/>
    <w:rsid w:val="00A826B6"/>
    <w:rsid w:val="00A82933"/>
    <w:rsid w:val="00A93015"/>
    <w:rsid w:val="00AA1CFF"/>
    <w:rsid w:val="00AF29D1"/>
    <w:rsid w:val="00B013CA"/>
    <w:rsid w:val="00B05E84"/>
    <w:rsid w:val="00B15856"/>
    <w:rsid w:val="00B458A4"/>
    <w:rsid w:val="00BB63AB"/>
    <w:rsid w:val="00C02F5E"/>
    <w:rsid w:val="00C2331F"/>
    <w:rsid w:val="00C4311E"/>
    <w:rsid w:val="00C65D21"/>
    <w:rsid w:val="00C702CA"/>
    <w:rsid w:val="00CB6F66"/>
    <w:rsid w:val="00CE2BD8"/>
    <w:rsid w:val="00D00D7A"/>
    <w:rsid w:val="00D02380"/>
    <w:rsid w:val="00D02539"/>
    <w:rsid w:val="00D027D5"/>
    <w:rsid w:val="00D12799"/>
    <w:rsid w:val="00D37256"/>
    <w:rsid w:val="00D379D8"/>
    <w:rsid w:val="00D84275"/>
    <w:rsid w:val="00D9299B"/>
    <w:rsid w:val="00DD443D"/>
    <w:rsid w:val="00DF5C23"/>
    <w:rsid w:val="00E149F0"/>
    <w:rsid w:val="00E16457"/>
    <w:rsid w:val="00E47D68"/>
    <w:rsid w:val="00EA4DF3"/>
    <w:rsid w:val="00F9552C"/>
    <w:rsid w:val="00FA66C4"/>
    <w:rsid w:val="00FF3A8B"/>
    <w:rsid w:val="3BEC5417"/>
    <w:rsid w:val="3E58D0A7"/>
    <w:rsid w:val="4DAA22AA"/>
    <w:rsid w:val="67C1887E"/>
    <w:rsid w:val="6FE4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B4157"/>
  <w15:chartTrackingRefBased/>
  <w15:docId w15:val="{C8C4CFCC-3B18-449F-960D-925EC29D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1BF"/>
    <w:pPr>
      <w:spacing w:line="360" w:lineRule="auto"/>
    </w:pPr>
    <w:rPr>
      <w:rFonts w:ascii="Arial" w:hAnsi="Arial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9F0"/>
    <w:pPr>
      <w:keepNext/>
      <w:keepLines/>
      <w:numPr>
        <w:numId w:val="5"/>
      </w:numPr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457"/>
    <w:pPr>
      <w:keepNext/>
      <w:keepLines/>
      <w:numPr>
        <w:ilvl w:val="1"/>
        <w:numId w:val="5"/>
      </w:numPr>
      <w:spacing w:before="200" w:after="80"/>
      <w:ind w:left="578" w:hanging="578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457"/>
    <w:pPr>
      <w:keepNext/>
      <w:keepLines/>
      <w:numPr>
        <w:ilvl w:val="2"/>
        <w:numId w:val="5"/>
      </w:numPr>
      <w:spacing w:before="20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E69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5E69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2DA"/>
    <w:pPr>
      <w:keepNext/>
      <w:keepLines/>
      <w:numPr>
        <w:ilvl w:val="5"/>
        <w:numId w:val="5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2DA"/>
    <w:pPr>
      <w:keepNext/>
      <w:keepLines/>
      <w:numPr>
        <w:ilvl w:val="6"/>
        <w:numId w:val="5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2DA"/>
    <w:pPr>
      <w:keepNext/>
      <w:keepLines/>
      <w:numPr>
        <w:ilvl w:val="7"/>
        <w:numId w:val="5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2DA"/>
    <w:pPr>
      <w:keepNext/>
      <w:keepLines/>
      <w:numPr>
        <w:ilvl w:val="8"/>
        <w:numId w:val="5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9F0"/>
    <w:rPr>
      <w:rFonts w:ascii="Arial" w:eastAsiaTheme="majorEastAsia" w:hAnsi="Arial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6457"/>
    <w:rPr>
      <w:rFonts w:ascii="Arial" w:eastAsiaTheme="majorEastAsia" w:hAnsi="Arial" w:cstheme="majorBidi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16457"/>
    <w:rPr>
      <w:rFonts w:ascii="Arial" w:eastAsiaTheme="majorEastAsia" w:hAnsi="Arial" w:cstheme="majorBidi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35E69"/>
    <w:rPr>
      <w:rFonts w:ascii="Arial" w:eastAsiaTheme="majorEastAsia" w:hAnsi="Arial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35E69"/>
    <w:rPr>
      <w:rFonts w:ascii="Arial" w:eastAsiaTheme="majorEastAsia" w:hAnsi="Arial" w:cstheme="majorBidi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2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9F0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9F0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E149F0"/>
    <w:rPr>
      <w:b/>
      <w:bCs/>
      <w:smallCaps/>
      <w:color w:val="auto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52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52DA"/>
  </w:style>
  <w:style w:type="paragraph" w:styleId="Footer">
    <w:name w:val="footer"/>
    <w:basedOn w:val="Normal"/>
    <w:link w:val="FooterChar"/>
    <w:unhideWhenUsed/>
    <w:rsid w:val="008452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452DA"/>
  </w:style>
  <w:style w:type="table" w:styleId="TableGrid">
    <w:name w:val="Table Grid"/>
    <w:basedOn w:val="TableNormal"/>
    <w:uiPriority w:val="39"/>
    <w:rsid w:val="00095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A1D9E"/>
  </w:style>
  <w:style w:type="paragraph" w:customStyle="1" w:styleId="TableBody">
    <w:name w:val="Table Body"/>
    <w:basedOn w:val="Normal"/>
    <w:qFormat/>
    <w:rsid w:val="00B15856"/>
    <w:pPr>
      <w:keepNext/>
      <w:keepLines/>
      <w:spacing w:before="160" w:after="160"/>
    </w:pPr>
    <w:rPr>
      <w:rFonts w:eastAsiaTheme="majorEastAsia" w:cs="Suisse Int'l"/>
      <w:color w:val="000000" w:themeColor="text1"/>
      <w:kern w:val="0"/>
      <w:sz w:val="16"/>
      <w:szCs w:val="16"/>
      <w:lang w:eastAsia="en-US"/>
      <w14:ligatures w14:val="none"/>
    </w:rPr>
  </w:style>
  <w:style w:type="table" w:styleId="PlainTable2">
    <w:name w:val="Plain Table 2"/>
    <w:basedOn w:val="TableNormal"/>
    <w:uiPriority w:val="42"/>
    <w:rsid w:val="005A1D9E"/>
    <w:rPr>
      <w:rFonts w:eastAsiaTheme="minorHAnsi"/>
      <w:kern w:val="0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97157F"/>
    <w:pPr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140C94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15856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157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157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7157F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84275"/>
    <w:rPr>
      <w:color w:val="666666"/>
    </w:rPr>
  </w:style>
  <w:style w:type="table" w:styleId="PlainTable3">
    <w:name w:val="Plain Table 3"/>
    <w:basedOn w:val="TableNormal"/>
    <w:uiPriority w:val="43"/>
    <w:rsid w:val="003F5D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F5D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3F5D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F5D19"/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F5D19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F5D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F5D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F5D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7Colorful">
    <w:name w:val="List Table 7 Colorful"/>
    <w:basedOn w:val="TableNormal"/>
    <w:uiPriority w:val="52"/>
    <w:rsid w:val="003F5D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14B4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83552"/>
    <w:rPr>
      <w:rFonts w:ascii="Arial" w:hAnsi="Arial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emy.duivesteijn@wearetriple.com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mailto:ralph.kocken@wearetriple.co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eva.haller@wearetriple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eva.haller/Downloads/Basic%20Triple%20Part%20Of%20Word%20Template%20-%20A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2024-10-07T00:00:00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4865a1-2086-4e96-9a11-3be82e3f3563" xsi:nil="true"/>
    <lcf76f155ced4ddcb4097134ff3c332f xmlns="3e024efd-cdd5-411d-b338-6247251e5e41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40FEB03BE8654592F87CB77AE9F8F1" ma:contentTypeVersion="11" ma:contentTypeDescription="Create a new document." ma:contentTypeScope="" ma:versionID="3caf3b4ae15701208e05f75cd57a1796">
  <xsd:schema xmlns:xsd="http://www.w3.org/2001/XMLSchema" xmlns:xs="http://www.w3.org/2001/XMLSchema" xmlns:p="http://schemas.microsoft.com/office/2006/metadata/properties" xmlns:ns2="3e024efd-cdd5-411d-b338-6247251e5e41" xmlns:ns3="e64865a1-2086-4e96-9a11-3be82e3f3563" targetNamespace="http://schemas.microsoft.com/office/2006/metadata/properties" ma:root="true" ma:fieldsID="f489183484959d2eabe122fd67cef927" ns2:_="" ns3:_="">
    <xsd:import namespace="3e024efd-cdd5-411d-b338-6247251e5e41"/>
    <xsd:import namespace="e64865a1-2086-4e96-9a11-3be82e3f35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4efd-cdd5-411d-b338-6247251e5e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17561a8-2060-4ed8-b233-4174877814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4865a1-2086-4e96-9a11-3be82e3f356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d46aaca-db2f-48de-8230-eb36168a8c63}" ma:internalName="TaxCatchAll" ma:showField="CatchAllData" ma:web="e64865a1-2086-4e96-9a11-3be82e3f35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17C270-B246-49CC-B668-D2B9F34193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FBA81B-C426-4273-94F4-84945D44B1F3}">
  <ds:schemaRefs>
    <ds:schemaRef ds:uri="http://schemas.microsoft.com/office/2006/metadata/properties"/>
    <ds:schemaRef ds:uri="http://schemas.microsoft.com/office/infopath/2007/PartnerControls"/>
    <ds:schemaRef ds:uri="e64865a1-2086-4e96-9a11-3be82e3f3563"/>
    <ds:schemaRef ds:uri="3e024efd-cdd5-411d-b338-6247251e5e41"/>
  </ds:schemaRefs>
</ds:datastoreItem>
</file>

<file path=customXml/itemProps4.xml><?xml version="1.0" encoding="utf-8"?>
<ds:datastoreItem xmlns:ds="http://schemas.openxmlformats.org/officeDocument/2006/customXml" ds:itemID="{85BB5F9A-7A56-4FF9-AFD0-096B12DB65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024efd-cdd5-411d-b338-6247251e5e41"/>
    <ds:schemaRef ds:uri="e64865a1-2086-4e96-9a11-3be82e3f35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79DB0A8-3C76-9A44-9D72-3F41B9A04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Triple Part Of Word Template - A4.dotx</Template>
  <TotalTime>1</TotalTime>
  <Pages>1</Pages>
  <Words>211</Words>
  <Characters>1204</Characters>
  <Application>Microsoft Office Word</Application>
  <DocSecurity>4</DocSecurity>
  <Lines>10</Lines>
  <Paragraphs>2</Paragraphs>
  <ScaleCrop>false</ScaleCrop>
  <Manager>Schalk Stalman</Manager>
  <Company>Triple - Part of Hypersolid</Company>
  <LinksUpToDate>false</LinksUpToDate>
  <CharactersWithSpaces>1413</CharactersWithSpaces>
  <SharedDoc>false</SharedDoc>
  <HLinks>
    <vt:vector size="18" baseType="variant">
      <vt:variant>
        <vt:i4>6291482</vt:i4>
      </vt:variant>
      <vt:variant>
        <vt:i4>6</vt:i4>
      </vt:variant>
      <vt:variant>
        <vt:i4>0</vt:i4>
      </vt:variant>
      <vt:variant>
        <vt:i4>5</vt:i4>
      </vt:variant>
      <vt:variant>
        <vt:lpwstr>mailto:eva.haller@wearetriple.com</vt:lpwstr>
      </vt:variant>
      <vt:variant>
        <vt:lpwstr/>
      </vt:variant>
      <vt:variant>
        <vt:i4>4915258</vt:i4>
      </vt:variant>
      <vt:variant>
        <vt:i4>3</vt:i4>
      </vt:variant>
      <vt:variant>
        <vt:i4>0</vt:i4>
      </vt:variant>
      <vt:variant>
        <vt:i4>5</vt:i4>
      </vt:variant>
      <vt:variant>
        <vt:lpwstr>mailto:remy.duivesteijn@wearetriple.com</vt:lpwstr>
      </vt:variant>
      <vt:variant>
        <vt:lpwstr/>
      </vt:variant>
      <vt:variant>
        <vt:i4>1966184</vt:i4>
      </vt:variant>
      <vt:variant>
        <vt:i4>0</vt:i4>
      </vt:variant>
      <vt:variant>
        <vt:i4>0</vt:i4>
      </vt:variant>
      <vt:variant>
        <vt:i4>5</vt:i4>
      </vt:variant>
      <vt:variant>
        <vt:lpwstr>mailto:ralph.kocken@wearetriple.com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Haller</dc:creator>
  <cp:keywords/>
  <dc:description/>
  <cp:lastModifiedBy>Eva Haller</cp:lastModifiedBy>
  <cp:revision>8</cp:revision>
  <cp:lastPrinted>2024-10-07T18:29:00Z</cp:lastPrinted>
  <dcterms:created xsi:type="dcterms:W3CDTF">2025-05-15T15:20:00Z</dcterms:created>
  <dcterms:modified xsi:type="dcterms:W3CDTF">2025-05-19T07:04:00Z</dcterms:modified>
  <cp:contentStatus>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0x010100B940FEB03BE8654592F87CB77AE9F8F1</vt:lpwstr>
  </property>
  <property fmtid="{D5CDD505-2E9C-101B-9397-08002B2CF9AE}" pid="3" name="MediaServiceImageTags">
    <vt:lpwstr/>
  </property>
</Properties>
</file>